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11283" w14:textId="62F4AEC1" w:rsidR="001D51D6" w:rsidRPr="00885889" w:rsidRDefault="00DD4AD1">
      <w:pPr>
        <w:pStyle w:val="ContactInfo"/>
        <w:rPr>
          <w:sz w:val="22"/>
          <w:szCs w:val="24"/>
        </w:rPr>
      </w:pPr>
      <w:sdt>
        <w:sdtPr>
          <w:rPr>
            <w:sz w:val="22"/>
            <w:szCs w:val="24"/>
          </w:rPr>
          <w:alias w:val="Street Address"/>
          <w:tag w:val="Street Address"/>
          <w:id w:val="1415969137"/>
          <w:placeholder>
            <w:docPart w:val="55B39562E4B84C49B6F84CB5D040503F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885889" w:rsidRPr="00885889">
            <w:rPr>
              <w:sz w:val="22"/>
              <w:szCs w:val="24"/>
            </w:rPr>
            <w:t>P.O BOX 26 SK</w:t>
          </w:r>
        </w:sdtContent>
      </w:sdt>
    </w:p>
    <w:sdt>
      <w:sdtPr>
        <w:rPr>
          <w:sz w:val="22"/>
          <w:szCs w:val="24"/>
        </w:rPr>
        <w:alias w:val="Category"/>
        <w:tag w:val=""/>
        <w:id w:val="1543715586"/>
        <w:placeholder>
          <w:docPart w:val="D9FF1D6EE9E04F2CBD6FA1486BBAD08F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09D00223" w14:textId="4CD5D6BA" w:rsidR="001D51D6" w:rsidRPr="00885889" w:rsidRDefault="00885889">
          <w:pPr>
            <w:pStyle w:val="ContactInfo"/>
            <w:rPr>
              <w:sz w:val="22"/>
              <w:szCs w:val="24"/>
            </w:rPr>
          </w:pPr>
          <w:r w:rsidRPr="00885889">
            <w:rPr>
              <w:sz w:val="22"/>
              <w:szCs w:val="24"/>
            </w:rPr>
            <w:t>AK-039-5028</w:t>
          </w:r>
        </w:p>
      </w:sdtContent>
    </w:sdt>
    <w:p w14:paraId="5D22D30D" w14:textId="78AF16FE" w:rsidR="001D51D6" w:rsidRPr="00885889" w:rsidRDefault="00DD4AD1" w:rsidP="00885889">
      <w:pPr>
        <w:pStyle w:val="ContactInfo"/>
        <w:rPr>
          <w:sz w:val="22"/>
          <w:szCs w:val="24"/>
        </w:rPr>
      </w:pPr>
      <w:sdt>
        <w:sdtPr>
          <w:rPr>
            <w:sz w:val="22"/>
            <w:szCs w:val="24"/>
          </w:rPr>
          <w:alias w:val="Telephone"/>
          <w:tag w:val="Telephone"/>
          <w:id w:val="599758962"/>
          <w:placeholder>
            <w:docPart w:val="5DF13533927A42519EFB09217FABBDDD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0A139B" w:rsidRPr="00885889">
            <w:rPr>
              <w:sz w:val="22"/>
              <w:szCs w:val="24"/>
            </w:rPr>
            <w:t>+233548932933</w:t>
          </w:r>
        </w:sdtContent>
      </w:sdt>
    </w:p>
    <w:sdt>
      <w:sdtPr>
        <w:rPr>
          <w:rStyle w:val="Emphasis"/>
          <w:sz w:val="22"/>
          <w:szCs w:val="24"/>
        </w:rPr>
        <w:alias w:val="Email"/>
        <w:tag w:val=""/>
        <w:id w:val="1889536063"/>
        <w:placeholder>
          <w:docPart w:val="3AE6EDC8A35145DE87D3DBEDD643E03C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14:paraId="1C077DD4" w14:textId="0737D88E" w:rsidR="001D51D6" w:rsidRPr="00885889" w:rsidRDefault="000A139B">
          <w:pPr>
            <w:pStyle w:val="ContactInfo"/>
            <w:rPr>
              <w:rStyle w:val="Emphasis"/>
              <w:sz w:val="22"/>
              <w:szCs w:val="24"/>
            </w:rPr>
          </w:pPr>
          <w:r w:rsidRPr="00885889">
            <w:rPr>
              <w:rStyle w:val="Emphasis"/>
              <w:sz w:val="22"/>
              <w:szCs w:val="24"/>
            </w:rPr>
            <w:t>Zigahemmanuel53@gmail.com</w:t>
          </w:r>
        </w:p>
      </w:sdtContent>
    </w:sdt>
    <w:p w14:paraId="6672FB44" w14:textId="4AAFA805" w:rsidR="001D51D6" w:rsidRPr="00885889" w:rsidRDefault="00DD4AD1">
      <w:pPr>
        <w:pStyle w:val="Name"/>
        <w:rPr>
          <w:sz w:val="40"/>
          <w:szCs w:val="24"/>
        </w:rPr>
      </w:pPr>
      <w:sdt>
        <w:sdtPr>
          <w:rPr>
            <w:sz w:val="40"/>
            <w:szCs w:val="24"/>
          </w:rPr>
          <w:alias w:val="Your Name"/>
          <w:tag w:val=""/>
          <w:id w:val="1197042864"/>
          <w:placeholder>
            <w:docPart w:val="30F42D501F7A494793EDF47CB60BC8D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CB522E" w:rsidRPr="00885889">
            <w:rPr>
              <w:sz w:val="40"/>
              <w:szCs w:val="24"/>
            </w:rPr>
            <w:t>Emmanuel Zigah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245630" w:rsidRPr="00885889" w14:paraId="0491C4F3" w14:textId="77777777">
        <w:tc>
          <w:tcPr>
            <w:tcW w:w="1778" w:type="dxa"/>
          </w:tcPr>
          <w:p w14:paraId="596373FA" w14:textId="039F501B" w:rsidR="00245630" w:rsidRPr="00885889" w:rsidRDefault="00245630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About me</w:t>
            </w:r>
          </w:p>
        </w:tc>
        <w:tc>
          <w:tcPr>
            <w:tcW w:w="472" w:type="dxa"/>
          </w:tcPr>
          <w:p w14:paraId="5765230C" w14:textId="66179B86" w:rsidR="00245630" w:rsidRPr="00885889" w:rsidRDefault="00245630">
            <w:pPr>
              <w:rPr>
                <w:sz w:val="24"/>
                <w:szCs w:val="24"/>
              </w:rPr>
            </w:pPr>
          </w:p>
        </w:tc>
        <w:tc>
          <w:tcPr>
            <w:tcW w:w="7830" w:type="dxa"/>
          </w:tcPr>
          <w:p w14:paraId="5DFE6C68" w14:textId="23C17566" w:rsidR="00245630" w:rsidRPr="00885889" w:rsidRDefault="00245630">
            <w:pPr>
              <w:pStyle w:val="ResumeText"/>
              <w:rPr>
                <w:sz w:val="24"/>
                <w:szCs w:val="24"/>
              </w:rPr>
            </w:pPr>
            <w:r w:rsidRPr="00245630">
              <w:rPr>
                <w:sz w:val="24"/>
                <w:szCs w:val="24"/>
              </w:rPr>
              <w:t xml:space="preserve">I'm </w:t>
            </w:r>
            <w:r w:rsidR="002B3402">
              <w:rPr>
                <w:sz w:val="24"/>
                <w:szCs w:val="24"/>
              </w:rPr>
              <w:t>Emmanuel Zigah</w:t>
            </w:r>
            <w:bookmarkStart w:id="0" w:name="_GoBack"/>
            <w:bookmarkEnd w:id="0"/>
            <w:r w:rsidRPr="00245630">
              <w:rPr>
                <w:sz w:val="24"/>
                <w:szCs w:val="24"/>
              </w:rPr>
              <w:t xml:space="preserve">, a passionate software engineer with a penchant for turning complex challenges into elegant solutions. With </w:t>
            </w:r>
            <w:r>
              <w:rPr>
                <w:sz w:val="24"/>
                <w:szCs w:val="24"/>
              </w:rPr>
              <w:t>3 years</w:t>
            </w:r>
            <w:r w:rsidRPr="00245630">
              <w:rPr>
                <w:sz w:val="24"/>
                <w:szCs w:val="24"/>
              </w:rPr>
              <w:t xml:space="preserve"> of experience in the world of software development, I've had the privilege of working on a wide range of projects, from creating user-friendly mobile apps to optimizing backend systems for efficiency and scalability.</w:t>
            </w:r>
          </w:p>
        </w:tc>
      </w:tr>
      <w:tr w:rsidR="001D51D6" w:rsidRPr="00885889" w14:paraId="23B97F80" w14:textId="77777777">
        <w:tc>
          <w:tcPr>
            <w:tcW w:w="1778" w:type="dxa"/>
          </w:tcPr>
          <w:p w14:paraId="641E43F5" w14:textId="77777777" w:rsidR="001D51D6" w:rsidRPr="00885889" w:rsidRDefault="00A22967">
            <w:pPr>
              <w:pStyle w:val="Heading1"/>
              <w:rPr>
                <w:sz w:val="24"/>
                <w:szCs w:val="24"/>
              </w:rPr>
            </w:pPr>
            <w:r w:rsidRPr="00885889">
              <w:rPr>
                <w:sz w:val="24"/>
                <w:szCs w:val="24"/>
              </w:rPr>
              <w:t>Objective</w:t>
            </w:r>
          </w:p>
        </w:tc>
        <w:tc>
          <w:tcPr>
            <w:tcW w:w="472" w:type="dxa"/>
          </w:tcPr>
          <w:p w14:paraId="7821E930" w14:textId="77777777" w:rsidR="001D51D6" w:rsidRPr="00885889" w:rsidRDefault="001D51D6">
            <w:pPr>
              <w:rPr>
                <w:sz w:val="24"/>
                <w:szCs w:val="24"/>
              </w:rPr>
            </w:pPr>
          </w:p>
        </w:tc>
        <w:tc>
          <w:tcPr>
            <w:tcW w:w="7830" w:type="dxa"/>
          </w:tcPr>
          <w:p w14:paraId="47FBD8D0" w14:textId="1063C77E" w:rsidR="001D51D6" w:rsidRPr="00885889" w:rsidRDefault="00CB522E">
            <w:pPr>
              <w:pStyle w:val="ResumeText"/>
              <w:rPr>
                <w:sz w:val="24"/>
                <w:szCs w:val="24"/>
              </w:rPr>
            </w:pPr>
            <w:r w:rsidRPr="00885889">
              <w:rPr>
                <w:sz w:val="24"/>
                <w:szCs w:val="24"/>
              </w:rPr>
              <w:t xml:space="preserve">Dedicated and highly skilled software engineer with 3 years of experience in developing cutting-edge software solutions. Seeking to leverage my expertise in </w:t>
            </w:r>
            <w:r w:rsidR="00F75624" w:rsidRPr="00885889">
              <w:rPr>
                <w:sz w:val="24"/>
                <w:szCs w:val="24"/>
              </w:rPr>
              <w:t xml:space="preserve">Python, C++, Java, Flask, Django, React and Software Engineering </w:t>
            </w:r>
            <w:r w:rsidRPr="00885889">
              <w:rPr>
                <w:sz w:val="24"/>
                <w:szCs w:val="24"/>
              </w:rPr>
              <w:t>to innovate projects and drive technological advancements</w:t>
            </w:r>
            <w:r w:rsidR="00F75624" w:rsidRPr="00885889">
              <w:rPr>
                <w:sz w:val="24"/>
                <w:szCs w:val="24"/>
              </w:rPr>
              <w:t>.</w:t>
            </w:r>
          </w:p>
        </w:tc>
      </w:tr>
      <w:tr w:rsidR="001D51D6" w:rsidRPr="00885889" w14:paraId="0F9EDB81" w14:textId="77777777">
        <w:tc>
          <w:tcPr>
            <w:tcW w:w="1778" w:type="dxa"/>
          </w:tcPr>
          <w:p w14:paraId="1E5D2679" w14:textId="77777777" w:rsidR="001D51D6" w:rsidRPr="00885889" w:rsidRDefault="00A22967">
            <w:pPr>
              <w:pStyle w:val="Heading1"/>
              <w:rPr>
                <w:sz w:val="24"/>
                <w:szCs w:val="24"/>
              </w:rPr>
            </w:pPr>
            <w:r w:rsidRPr="00885889">
              <w:rPr>
                <w:sz w:val="24"/>
                <w:szCs w:val="24"/>
              </w:rPr>
              <w:t>Skills &amp; Abilities</w:t>
            </w:r>
          </w:p>
        </w:tc>
        <w:tc>
          <w:tcPr>
            <w:tcW w:w="472" w:type="dxa"/>
          </w:tcPr>
          <w:p w14:paraId="7699A2AE" w14:textId="77777777" w:rsidR="001D51D6" w:rsidRPr="00885889" w:rsidRDefault="001D51D6">
            <w:pPr>
              <w:rPr>
                <w:sz w:val="24"/>
                <w:szCs w:val="24"/>
              </w:rPr>
            </w:pPr>
          </w:p>
        </w:tc>
        <w:tc>
          <w:tcPr>
            <w:tcW w:w="7830" w:type="dxa"/>
          </w:tcPr>
          <w:p w14:paraId="591A9B66" w14:textId="7D59280B" w:rsidR="001D51D6" w:rsidRPr="00885889" w:rsidRDefault="00261219" w:rsidP="00261219">
            <w:pPr>
              <w:pStyle w:val="ResumeText"/>
              <w:rPr>
                <w:sz w:val="24"/>
                <w:szCs w:val="24"/>
              </w:rPr>
            </w:pPr>
            <w:r w:rsidRPr="00885889">
              <w:rPr>
                <w:sz w:val="24"/>
                <w:szCs w:val="24"/>
              </w:rPr>
              <w:t>Programming Languages: Python, C++, Java</w:t>
            </w:r>
            <w:r w:rsidR="00611491" w:rsidRPr="00885889">
              <w:rPr>
                <w:sz w:val="24"/>
                <w:szCs w:val="24"/>
              </w:rPr>
              <w:t>, Kotlin, Dart</w:t>
            </w:r>
            <w:r w:rsidR="004029C7">
              <w:rPr>
                <w:sz w:val="24"/>
                <w:szCs w:val="24"/>
              </w:rPr>
              <w:t>, Javascript</w:t>
            </w:r>
          </w:p>
          <w:p w14:paraId="15DEAE10" w14:textId="5067C710" w:rsidR="00261219" w:rsidRPr="00885889" w:rsidRDefault="00261219" w:rsidP="00261219">
            <w:pPr>
              <w:pStyle w:val="ResumeText"/>
              <w:rPr>
                <w:sz w:val="24"/>
                <w:szCs w:val="24"/>
              </w:rPr>
            </w:pPr>
            <w:r w:rsidRPr="00885889">
              <w:rPr>
                <w:sz w:val="24"/>
                <w:szCs w:val="24"/>
              </w:rPr>
              <w:t>Web development: HTML, CSS, JavaScript</w:t>
            </w:r>
            <w:r w:rsidR="004029C7">
              <w:rPr>
                <w:sz w:val="24"/>
                <w:szCs w:val="24"/>
              </w:rPr>
              <w:t>, React</w:t>
            </w:r>
          </w:p>
          <w:p w14:paraId="23F0BD61" w14:textId="3DDCBB18" w:rsidR="00885889" w:rsidRPr="00885889" w:rsidRDefault="00885889" w:rsidP="00261219">
            <w:pPr>
              <w:pStyle w:val="ResumeText"/>
              <w:rPr>
                <w:sz w:val="24"/>
                <w:szCs w:val="24"/>
              </w:rPr>
            </w:pPr>
            <w:r w:rsidRPr="00885889">
              <w:rPr>
                <w:sz w:val="24"/>
                <w:szCs w:val="24"/>
              </w:rPr>
              <w:t>Graphic Design: Photoshop, Lightroom, Incopy, Illustrator</w:t>
            </w:r>
          </w:p>
          <w:p w14:paraId="7B704739" w14:textId="195CE581" w:rsidR="00261219" w:rsidRPr="00885889" w:rsidRDefault="00261219" w:rsidP="00261219">
            <w:pPr>
              <w:pStyle w:val="ResumeText"/>
              <w:rPr>
                <w:sz w:val="24"/>
                <w:szCs w:val="24"/>
              </w:rPr>
            </w:pPr>
            <w:r w:rsidRPr="00885889">
              <w:rPr>
                <w:sz w:val="24"/>
                <w:szCs w:val="24"/>
              </w:rPr>
              <w:t>Frameworks: React, Flask, Django</w:t>
            </w:r>
            <w:r w:rsidR="00611491" w:rsidRPr="00885889">
              <w:rPr>
                <w:sz w:val="24"/>
                <w:szCs w:val="24"/>
              </w:rPr>
              <w:t>, Flutter</w:t>
            </w:r>
          </w:p>
          <w:p w14:paraId="5EDF9B07" w14:textId="4E17372C" w:rsidR="00261219" w:rsidRPr="00885889" w:rsidRDefault="00261219" w:rsidP="00261219">
            <w:pPr>
              <w:pStyle w:val="ResumeText"/>
              <w:rPr>
                <w:sz w:val="24"/>
                <w:szCs w:val="24"/>
              </w:rPr>
            </w:pPr>
            <w:r w:rsidRPr="00885889">
              <w:rPr>
                <w:sz w:val="24"/>
                <w:szCs w:val="24"/>
              </w:rPr>
              <w:t xml:space="preserve">Database Management: </w:t>
            </w:r>
            <w:r w:rsidR="004029C7">
              <w:rPr>
                <w:sz w:val="24"/>
                <w:szCs w:val="24"/>
              </w:rPr>
              <w:t>My</w:t>
            </w:r>
            <w:r w:rsidRPr="00885889">
              <w:rPr>
                <w:sz w:val="24"/>
                <w:szCs w:val="24"/>
              </w:rPr>
              <w:t>SQL</w:t>
            </w:r>
          </w:p>
          <w:p w14:paraId="765E02D0" w14:textId="35DFB9E2" w:rsidR="00261219" w:rsidRPr="00885889" w:rsidRDefault="00261219" w:rsidP="00261219">
            <w:pPr>
              <w:pStyle w:val="ResumeText"/>
              <w:rPr>
                <w:sz w:val="24"/>
                <w:szCs w:val="24"/>
              </w:rPr>
            </w:pPr>
            <w:r w:rsidRPr="00885889">
              <w:rPr>
                <w:sz w:val="24"/>
                <w:szCs w:val="24"/>
              </w:rPr>
              <w:t>Software Development Tools: Spyder, Android Studio Kit, Intellij IDEA,</w:t>
            </w:r>
          </w:p>
        </w:tc>
      </w:tr>
      <w:tr w:rsidR="001D51D6" w:rsidRPr="00885889" w14:paraId="2A4E121A" w14:textId="77777777">
        <w:tc>
          <w:tcPr>
            <w:tcW w:w="1778" w:type="dxa"/>
          </w:tcPr>
          <w:p w14:paraId="6E858B69" w14:textId="77777777" w:rsidR="001D51D6" w:rsidRPr="00885889" w:rsidRDefault="00A22967">
            <w:pPr>
              <w:pStyle w:val="Heading1"/>
              <w:rPr>
                <w:sz w:val="24"/>
                <w:szCs w:val="24"/>
              </w:rPr>
            </w:pPr>
            <w:r w:rsidRPr="00885889">
              <w:rPr>
                <w:sz w:val="24"/>
                <w:szCs w:val="24"/>
              </w:rPr>
              <w:t>Education</w:t>
            </w:r>
          </w:p>
        </w:tc>
        <w:tc>
          <w:tcPr>
            <w:tcW w:w="472" w:type="dxa"/>
          </w:tcPr>
          <w:p w14:paraId="1442222D" w14:textId="77777777" w:rsidR="001D51D6" w:rsidRPr="00885889" w:rsidRDefault="001D51D6">
            <w:pPr>
              <w:rPr>
                <w:sz w:val="24"/>
                <w:szCs w:val="24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24"/>
                <w:szCs w:val="24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-1126388115"/>
                  <w:placeholder>
                    <w:docPart w:val="276A694E69DE48CA8FD148B5DEC6CA46"/>
                  </w:placeholder>
                  <w15:repeatingSectionItem/>
                </w:sdtPr>
                <w:sdtEndPr/>
                <w:sdtContent>
                  <w:p w14:paraId="4825C288" w14:textId="01315C3B" w:rsidR="001D51D6" w:rsidRDefault="00885889">
                    <w:pPr>
                      <w:pStyle w:val="Heading2"/>
                      <w:rPr>
                        <w:sz w:val="24"/>
                        <w:szCs w:val="24"/>
                      </w:rPr>
                    </w:pPr>
                    <w:r w:rsidRPr="00885889">
                      <w:rPr>
                        <w:sz w:val="24"/>
                        <w:szCs w:val="24"/>
                      </w:rPr>
                      <w:t xml:space="preserve">KWAME NKRUMAH UNIVERSITY OF SCIENCE AND TECHNOLOGY </w:t>
                    </w:r>
                    <w:r w:rsidR="005D189A">
                      <w:rPr>
                        <w:sz w:val="24"/>
                        <w:szCs w:val="24"/>
                      </w:rPr>
                      <w:t>–</w:t>
                    </w:r>
                    <w:r w:rsidRPr="00885889">
                      <w:rPr>
                        <w:sz w:val="24"/>
                        <w:szCs w:val="24"/>
                      </w:rPr>
                      <w:t xml:space="preserve"> KUM</w:t>
                    </w:r>
                    <w:r w:rsidR="005D189A">
                      <w:rPr>
                        <w:sz w:val="24"/>
                        <w:szCs w:val="24"/>
                      </w:rPr>
                      <w:t>a</w:t>
                    </w:r>
                    <w:r w:rsidRPr="00885889">
                      <w:rPr>
                        <w:sz w:val="24"/>
                        <w:szCs w:val="24"/>
                      </w:rPr>
                      <w:t>SI</w:t>
                    </w:r>
                  </w:p>
                  <w:p w14:paraId="6BA4BF5C" w14:textId="3B6D96D9" w:rsidR="001D51D6" w:rsidRPr="00885889" w:rsidRDefault="005D189A" w:rsidP="005D189A">
                    <w:pPr>
                      <w:rPr>
                        <w:sz w:val="24"/>
                        <w:szCs w:val="24"/>
                      </w:rPr>
                    </w:pPr>
                    <w:r>
                      <w:t>BSc. Computer Science</w:t>
                    </w:r>
                  </w:p>
                </w:sdtContent>
              </w:sdt>
            </w:sdtContent>
          </w:sdt>
        </w:tc>
      </w:tr>
      <w:tr w:rsidR="001D51D6" w:rsidRPr="00885889" w14:paraId="7D15BD8A" w14:textId="77777777">
        <w:tc>
          <w:tcPr>
            <w:tcW w:w="1778" w:type="dxa"/>
          </w:tcPr>
          <w:p w14:paraId="4E79179E" w14:textId="0E026671" w:rsidR="001D51D6" w:rsidRPr="00885889" w:rsidRDefault="00261219">
            <w:pPr>
              <w:pStyle w:val="Heading1"/>
              <w:rPr>
                <w:sz w:val="24"/>
                <w:szCs w:val="24"/>
              </w:rPr>
            </w:pPr>
            <w:r w:rsidRPr="00885889">
              <w:rPr>
                <w:sz w:val="24"/>
                <w:szCs w:val="24"/>
              </w:rPr>
              <w:t>Projects</w:t>
            </w:r>
          </w:p>
        </w:tc>
        <w:tc>
          <w:tcPr>
            <w:tcW w:w="472" w:type="dxa"/>
          </w:tcPr>
          <w:p w14:paraId="168BF01A" w14:textId="77777777" w:rsidR="001D51D6" w:rsidRPr="00885889" w:rsidRDefault="001D51D6">
            <w:pPr>
              <w:rPr>
                <w:sz w:val="24"/>
                <w:szCs w:val="24"/>
              </w:rPr>
            </w:pPr>
          </w:p>
        </w:tc>
        <w:tc>
          <w:tcPr>
            <w:tcW w:w="7830" w:type="dxa"/>
          </w:tcPr>
          <w:p w14:paraId="3E56D196" w14:textId="77777777" w:rsidR="001D51D6" w:rsidRDefault="00885889">
            <w:pPr>
              <w:pStyle w:val="Resum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Virtual Classroom software for students</w:t>
            </w:r>
          </w:p>
          <w:p w14:paraId="21A9C8EF" w14:textId="77777777" w:rsidR="00885889" w:rsidRDefault="00885889">
            <w:pPr>
              <w:pStyle w:val="Resum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Accounting and finance software for business students</w:t>
            </w:r>
          </w:p>
          <w:p w14:paraId="6F38AEC1" w14:textId="77777777" w:rsidR="00E3020F" w:rsidRDefault="00885889">
            <w:pPr>
              <w:pStyle w:val="Resum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Vibez social media and information hub </w:t>
            </w:r>
            <w:r w:rsidR="00E3020F">
              <w:rPr>
                <w:sz w:val="24"/>
                <w:szCs w:val="24"/>
              </w:rPr>
              <w:t xml:space="preserve">system </w:t>
            </w:r>
            <w:r>
              <w:rPr>
                <w:sz w:val="24"/>
                <w:szCs w:val="24"/>
              </w:rPr>
              <w:t>for students</w:t>
            </w:r>
          </w:p>
          <w:p w14:paraId="1186D7E9" w14:textId="417FE849" w:rsidR="004029C7" w:rsidRPr="00885889" w:rsidRDefault="004029C7">
            <w:pPr>
              <w:pStyle w:val="Resum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Accounting software for business Students in the university among others.</w:t>
            </w:r>
          </w:p>
        </w:tc>
      </w:tr>
      <w:tr w:rsidR="001D51D6" w:rsidRPr="00885889" w14:paraId="4EDF6CC1" w14:textId="77777777">
        <w:tc>
          <w:tcPr>
            <w:tcW w:w="1778" w:type="dxa"/>
          </w:tcPr>
          <w:p w14:paraId="4615444E" w14:textId="77777777" w:rsidR="001D51D6" w:rsidRPr="00885889" w:rsidRDefault="00A22967">
            <w:pPr>
              <w:pStyle w:val="Heading1"/>
              <w:rPr>
                <w:sz w:val="24"/>
                <w:szCs w:val="24"/>
              </w:rPr>
            </w:pPr>
            <w:r w:rsidRPr="00885889">
              <w:rPr>
                <w:sz w:val="24"/>
                <w:szCs w:val="24"/>
              </w:rPr>
              <w:lastRenderedPageBreak/>
              <w:t>References</w:t>
            </w:r>
          </w:p>
        </w:tc>
        <w:tc>
          <w:tcPr>
            <w:tcW w:w="472" w:type="dxa"/>
          </w:tcPr>
          <w:p w14:paraId="38EA30D7" w14:textId="77777777" w:rsidR="001D51D6" w:rsidRPr="00885889" w:rsidRDefault="001D51D6">
            <w:pPr>
              <w:rPr>
                <w:sz w:val="24"/>
                <w:szCs w:val="24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24"/>
                <w:szCs w:val="24"/>
                <w14:ligatures w14:val="none"/>
              </w:rPr>
              <w:id w:val="-1883713024"/>
              <w15:color w:val="C0C0C0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-1368215953"/>
                  <w:placeholder>
                    <w:docPart w:val="276A694E69DE48CA8FD148B5DEC6CA46"/>
                  </w:placeholder>
                  <w15:color w:val="C0C0C0"/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14:paraId="035AD664" w14:textId="16A9C3A1" w:rsidR="001D51D6" w:rsidRPr="00885889" w:rsidRDefault="00885889" w:rsidP="00885889">
                    <w:pPr>
                      <w:pStyle w:val="Heading2"/>
                      <w:rPr>
                        <w:sz w:val="24"/>
                        <w:szCs w:val="24"/>
                      </w:rPr>
                    </w:pPr>
                    <w:r w:rsidRPr="00885889">
                      <w:rPr>
                        <w:sz w:val="24"/>
                        <w:szCs w:val="24"/>
                      </w:rPr>
                      <w:t>AVAILABLE UPON REQUEST</w:t>
                    </w:r>
                  </w:p>
                </w:sdtContent>
              </w:sdt>
            </w:sdtContent>
          </w:sdt>
        </w:tc>
      </w:tr>
    </w:tbl>
    <w:p w14:paraId="6C5C0B51" w14:textId="77777777" w:rsidR="001D51D6" w:rsidRPr="00885889" w:rsidRDefault="001D51D6">
      <w:pPr>
        <w:rPr>
          <w:sz w:val="24"/>
          <w:szCs w:val="24"/>
        </w:rPr>
      </w:pPr>
    </w:p>
    <w:sectPr w:rsidR="001D51D6" w:rsidRPr="00885889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7ACAC" w14:textId="77777777" w:rsidR="00DD4AD1" w:rsidRDefault="00DD4AD1">
      <w:pPr>
        <w:spacing w:before="0" w:after="0" w:line="240" w:lineRule="auto"/>
      </w:pPr>
      <w:r>
        <w:separator/>
      </w:r>
    </w:p>
  </w:endnote>
  <w:endnote w:type="continuationSeparator" w:id="0">
    <w:p w14:paraId="5A9C0749" w14:textId="77777777" w:rsidR="00DD4AD1" w:rsidRDefault="00DD4A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05263" w14:textId="77777777" w:rsidR="001D51D6" w:rsidRDefault="00A22967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FE517" w14:textId="77777777" w:rsidR="00DD4AD1" w:rsidRDefault="00DD4AD1">
      <w:pPr>
        <w:spacing w:before="0" w:after="0" w:line="240" w:lineRule="auto"/>
      </w:pPr>
      <w:r>
        <w:separator/>
      </w:r>
    </w:p>
  </w:footnote>
  <w:footnote w:type="continuationSeparator" w:id="0">
    <w:p w14:paraId="5357DC2E" w14:textId="77777777" w:rsidR="00DD4AD1" w:rsidRDefault="00DD4AD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2E"/>
    <w:rsid w:val="00077820"/>
    <w:rsid w:val="000A139B"/>
    <w:rsid w:val="000B12C8"/>
    <w:rsid w:val="00116C7A"/>
    <w:rsid w:val="001D51D6"/>
    <w:rsid w:val="00245630"/>
    <w:rsid w:val="00261219"/>
    <w:rsid w:val="002B3402"/>
    <w:rsid w:val="004029C7"/>
    <w:rsid w:val="005D189A"/>
    <w:rsid w:val="00611491"/>
    <w:rsid w:val="00885889"/>
    <w:rsid w:val="00A22967"/>
    <w:rsid w:val="00CB522E"/>
    <w:rsid w:val="00DD4AD1"/>
    <w:rsid w:val="00E3020F"/>
    <w:rsid w:val="00F412BA"/>
    <w:rsid w:val="00F7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7CA30"/>
  <w15:chartTrackingRefBased/>
  <w15:docId w15:val="{363AF1B6-B699-4693-A516-5C085185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5B39562E4B84C49B6F84CB5D0405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ECD70-D19F-4109-A337-63F3F92B113B}"/>
      </w:docPartPr>
      <w:docPartBody>
        <w:p w:rsidR="00C36E97" w:rsidRDefault="00C568CA">
          <w:pPr>
            <w:pStyle w:val="55B39562E4B84C49B6F84CB5D040503F"/>
          </w:pPr>
          <w:r>
            <w:t>[Street Address]</w:t>
          </w:r>
        </w:p>
      </w:docPartBody>
    </w:docPart>
    <w:docPart>
      <w:docPartPr>
        <w:name w:val="D9FF1D6EE9E04F2CBD6FA1486BBAD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58BD3-9CBC-4134-B483-F6A43238259D}"/>
      </w:docPartPr>
      <w:docPartBody>
        <w:p w:rsidR="00C36E97" w:rsidRDefault="00C568CA">
          <w:pPr>
            <w:pStyle w:val="D9FF1D6EE9E04F2CBD6FA1486BBAD08F"/>
          </w:pPr>
          <w:r>
            <w:t>[City, ST ZIP Code]</w:t>
          </w:r>
        </w:p>
      </w:docPartBody>
    </w:docPart>
    <w:docPart>
      <w:docPartPr>
        <w:name w:val="5DF13533927A42519EFB09217FABB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4E648-E756-473E-946C-974862B9BC15}"/>
      </w:docPartPr>
      <w:docPartBody>
        <w:p w:rsidR="00C36E97" w:rsidRDefault="00C568CA">
          <w:pPr>
            <w:pStyle w:val="5DF13533927A42519EFB09217FABBDDD"/>
          </w:pPr>
          <w:r>
            <w:t>[Telephone]</w:t>
          </w:r>
        </w:p>
      </w:docPartBody>
    </w:docPart>
    <w:docPart>
      <w:docPartPr>
        <w:name w:val="3AE6EDC8A35145DE87D3DBEDD643E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8C216-DDEC-422D-B31D-1DAB5B42FC6D}"/>
      </w:docPartPr>
      <w:docPartBody>
        <w:p w:rsidR="00C36E97" w:rsidRDefault="00C568CA">
          <w:pPr>
            <w:pStyle w:val="3AE6EDC8A35145DE87D3DBEDD643E03C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30F42D501F7A494793EDF47CB60BC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0CE6FD-E447-4027-AC85-029350E4C50D}"/>
      </w:docPartPr>
      <w:docPartBody>
        <w:p w:rsidR="00C36E97" w:rsidRDefault="00C568CA">
          <w:pPr>
            <w:pStyle w:val="30F42D501F7A494793EDF47CB60BC8D3"/>
          </w:pPr>
          <w:r>
            <w:t>[Your Name]</w:t>
          </w:r>
        </w:p>
      </w:docPartBody>
    </w:docPart>
    <w:docPart>
      <w:docPartPr>
        <w:name w:val="276A694E69DE48CA8FD148B5DEC6C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59807-CDF9-44BE-AC08-63E940ABF4B3}"/>
      </w:docPartPr>
      <w:docPartBody>
        <w:p w:rsidR="00C36E97" w:rsidRDefault="00C568CA">
          <w:pPr>
            <w:pStyle w:val="276A694E69DE48CA8FD148B5DEC6CA4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CA"/>
    <w:rsid w:val="0040774A"/>
    <w:rsid w:val="00626C98"/>
    <w:rsid w:val="00C36E97"/>
    <w:rsid w:val="00C568CA"/>
    <w:rsid w:val="00CF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B39562E4B84C49B6F84CB5D040503F">
    <w:name w:val="55B39562E4B84C49B6F84CB5D040503F"/>
  </w:style>
  <w:style w:type="paragraph" w:customStyle="1" w:styleId="D9FF1D6EE9E04F2CBD6FA1486BBAD08F">
    <w:name w:val="D9FF1D6EE9E04F2CBD6FA1486BBAD08F"/>
  </w:style>
  <w:style w:type="paragraph" w:customStyle="1" w:styleId="5DF13533927A42519EFB09217FABBDDD">
    <w:name w:val="5DF13533927A42519EFB09217FABBDDD"/>
  </w:style>
  <w:style w:type="paragraph" w:customStyle="1" w:styleId="8CA0E1EDF9B148C2BE835F82762B4A03">
    <w:name w:val="8CA0E1EDF9B148C2BE835F82762B4A03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3AE6EDC8A35145DE87D3DBEDD643E03C">
    <w:name w:val="3AE6EDC8A35145DE87D3DBEDD643E03C"/>
  </w:style>
  <w:style w:type="paragraph" w:customStyle="1" w:styleId="30F42D501F7A494793EDF47CB60BC8D3">
    <w:name w:val="30F42D501F7A494793EDF47CB60BC8D3"/>
  </w:style>
  <w:style w:type="paragraph" w:customStyle="1" w:styleId="87CA81B8EC834F9AA3AEAE77A95A0CF6">
    <w:name w:val="87CA81B8EC834F9AA3AEAE77A95A0CF6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75379FAF3D634CC18406B5A3D57304F4">
    <w:name w:val="75379FAF3D634CC18406B5A3D57304F4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76A694E69DE48CA8FD148B5DEC6CA46">
    <w:name w:val="276A694E69DE48CA8FD148B5DEC6CA46"/>
  </w:style>
  <w:style w:type="paragraph" w:customStyle="1" w:styleId="D6A9B9949F2C4FDDAF12AAE5A2538FD0">
    <w:name w:val="D6A9B9949F2C4FDDAF12AAE5A2538FD0"/>
  </w:style>
  <w:style w:type="paragraph" w:customStyle="1" w:styleId="2811F93343384BD786EC89FCD6832A5A">
    <w:name w:val="2811F93343384BD786EC89FCD6832A5A"/>
  </w:style>
  <w:style w:type="paragraph" w:customStyle="1" w:styleId="BF759F5469A2412AB90CABD0A59FA5E0">
    <w:name w:val="BF759F5469A2412AB90CABD0A59FA5E0"/>
  </w:style>
  <w:style w:type="paragraph" w:customStyle="1" w:styleId="1345CE69FD2840E09D5DDF9CE97D6ACD">
    <w:name w:val="1345CE69FD2840E09D5DDF9CE97D6ACD"/>
  </w:style>
  <w:style w:type="paragraph" w:customStyle="1" w:styleId="7BCE9822F30E49B59D2701C44211DC83">
    <w:name w:val="7BCE9822F30E49B59D2701C44211DC83"/>
  </w:style>
  <w:style w:type="paragraph" w:customStyle="1" w:styleId="0678CD432CA64A3691D8333B73DB0953">
    <w:name w:val="0678CD432CA64A3691D8333B73DB0953"/>
  </w:style>
  <w:style w:type="paragraph" w:customStyle="1" w:styleId="425CA704B92A4299B3AE01560804D25B">
    <w:name w:val="425CA704B92A4299B3AE01560804D25B"/>
  </w:style>
  <w:style w:type="paragraph" w:customStyle="1" w:styleId="FB36DD2BBA6D42D5803F5737E7AB3A7D">
    <w:name w:val="FB36DD2BBA6D42D5803F5737E7AB3A7D"/>
  </w:style>
  <w:style w:type="paragraph" w:customStyle="1" w:styleId="306715FA53C44C7E8FB74630FFA4E6E6">
    <w:name w:val="306715FA53C44C7E8FB74630FFA4E6E6"/>
  </w:style>
  <w:style w:type="paragraph" w:customStyle="1" w:styleId="143E03E8F0ED44379141BF843C700F70">
    <w:name w:val="143E03E8F0ED44379141BF843C700F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P.O BOX 26 SK</CompanyAddress>
  <CompanyPhone>+233548932933</CompanyPhone>
  <CompanyFax/>
  <CompanyEmail>Zigahemmanuel53@gmail.com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60</TotalTime>
  <Pages>2</Pages>
  <Words>193</Words>
  <Characters>1263</Characters>
  <Application>Microsoft Office Word</Application>
  <DocSecurity>0</DocSecurity>
  <Lines>45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Emmanuel Zigah</dc:creator>
  <cp:keywords/>
  <cp:lastModifiedBy>Emmanuel Zigah</cp:lastModifiedBy>
  <cp:revision>10</cp:revision>
  <dcterms:created xsi:type="dcterms:W3CDTF">2023-10-14T22:27:00Z</dcterms:created>
  <dcterms:modified xsi:type="dcterms:W3CDTF">2023-12-02T14:16:00Z</dcterms:modified>
  <cp:category>AK-039-5028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